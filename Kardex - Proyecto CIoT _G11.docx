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7FAB7C01" w:rsidR="00692571" w:rsidRDefault="000A7946">
            <w:pPr>
              <w:pStyle w:val="TableContents"/>
              <w:rPr>
                <w:color w:val="000000"/>
              </w:rPr>
            </w:pPr>
            <w:r>
              <w:rPr>
                <w:color w:val="000000"/>
              </w:rPr>
              <w:t>15 Mayo 2023</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069912CD" w14:textId="77777777" w:rsidR="00692571" w:rsidRDefault="000A7946" w:rsidP="000A7946">
            <w:pPr>
              <w:pStyle w:val="Prrafodelista"/>
              <w:numPr>
                <w:ilvl w:val="0"/>
                <w:numId w:val="7"/>
              </w:numPr>
              <w:suppressAutoHyphens w:val="0"/>
              <w:autoSpaceDN/>
              <w:spacing w:after="200" w:line="276" w:lineRule="auto"/>
              <w:contextualSpacing/>
              <w:textAlignment w:val="auto"/>
            </w:pPr>
            <w:r>
              <w:t>Daniel Alejandro Roches Salgado y  Gustavo Medina Ángel</w:t>
            </w:r>
          </w:p>
          <w:p w14:paraId="4C3B67C0" w14:textId="112E9E95" w:rsidR="005E5B23" w:rsidRPr="000A7946" w:rsidRDefault="00451D49" w:rsidP="000A7946">
            <w:pPr>
              <w:pStyle w:val="Prrafodelista"/>
              <w:numPr>
                <w:ilvl w:val="0"/>
                <w:numId w:val="7"/>
              </w:numPr>
              <w:suppressAutoHyphens w:val="0"/>
              <w:autoSpaceDN/>
              <w:spacing w:after="200" w:line="276" w:lineRule="auto"/>
              <w:contextualSpacing/>
              <w:textAlignment w:val="auto"/>
            </w:pPr>
            <w:r>
              <w:t>Hugo Escalpelo</w:t>
            </w: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1F91B925" w:rsidR="00FE1475" w:rsidRPr="00C725D2" w:rsidRDefault="00FE1475"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Control y monitoreo de temperatura para una incubadora de aves.</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50ECBAD6" w:rsidR="00C725D2" w:rsidRPr="00C725D2" w:rsidRDefault="000A794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Mayo 15</w:t>
            </w:r>
            <w:r w:rsidR="00856ACB">
              <w:rPr>
                <w:rFonts w:ascii="Ubuntu Light" w:eastAsia="Times New Roman" w:hAnsi="Ubuntu Light" w:cs="Calibri"/>
                <w:color w:val="767171" w:themeColor="background2" w:themeShade="80"/>
                <w:kern w:val="0"/>
                <w:sz w:val="22"/>
                <w:szCs w:val="22"/>
                <w:lang w:eastAsia="es-MX" w:bidi="ar-SA"/>
              </w:rPr>
              <w:t>, 2023</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4B25B25D" w:rsidR="00C725D2" w:rsidRPr="00C725D2" w:rsidRDefault="000A794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Junio 13</w:t>
            </w:r>
            <w:r w:rsidR="00856ACB">
              <w:rPr>
                <w:rFonts w:ascii="Ubuntu Light" w:eastAsia="Times New Roman" w:hAnsi="Ubuntu Light" w:cs="Calibri"/>
                <w:color w:val="767171" w:themeColor="background2" w:themeShade="80"/>
                <w:kern w:val="0"/>
                <w:sz w:val="22"/>
                <w:szCs w:val="22"/>
                <w:lang w:eastAsia="es-MX" w:bidi="ar-SA"/>
              </w:rPr>
              <w:t>, 2023</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5F7709CC" w:rsidR="00C725D2" w:rsidRPr="00C725D2" w:rsidRDefault="000A7946"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0A7946">
              <w:rPr>
                <w:rFonts w:ascii="Ubuntu Light" w:eastAsia="Times New Roman" w:hAnsi="Ubuntu Light" w:cs="Calibri"/>
                <w:color w:val="767171" w:themeColor="background2" w:themeShade="80"/>
                <w:kern w:val="0"/>
                <w:sz w:val="22"/>
                <w:szCs w:val="22"/>
                <w:lang w:eastAsia="es-MX" w:bidi="ar-SA"/>
              </w:rPr>
              <w:t>Descripción del proyecto: el proyecto consiste en realizar un prototipo de incubadora de aves, construyendo y programando un circuito que registra la temperatura dentro del contenedor de huevos, si en ella existe una témpera que excede  los grados necesarios para incubar al ave, el sistema ventilara y nivelara la temperatura retirando la tapa del contenedor y activando un ventilador para refrescar el ambiente dentro del contenedor. Se registrará la temperatura para llevar el monitoreo del desarrollo de la incubación mostrando en un gráfico Dashboard las temperaturas en tiempo real de la incubación.</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19CED786" w:rsidR="00C725D2" w:rsidRPr="00C725D2" w:rsidRDefault="000A7946" w:rsidP="000A7946">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Es aplicable a sectores con desarrollo embrionario de  aves</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1E4132ED" w:rsidR="00DD7E14" w:rsidRDefault="00DD7E1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464B635F" w14:textId="47394976" w:rsidR="00C725D2" w:rsidRPr="00DD7E14" w:rsidRDefault="00DD7E14" w:rsidP="00490F43">
            <w:pPr>
              <w:rPr>
                <w:rFonts w:ascii="Ubuntu Light" w:eastAsia="Times New Roman" w:hAnsi="Ubuntu Light" w:cs="Calibri"/>
                <w:sz w:val="22"/>
                <w:szCs w:val="22"/>
                <w:lang w:eastAsia="es-MX" w:bidi="ar-SA"/>
              </w:rPr>
            </w:pPr>
            <w:r w:rsidRPr="00DD7E14">
              <w:rPr>
                <w:rFonts w:ascii="Ubuntu Light" w:eastAsia="Times New Roman" w:hAnsi="Ubuntu Light" w:cs="Calibri"/>
                <w:sz w:val="22"/>
                <w:szCs w:val="22"/>
                <w:lang w:eastAsia="es-MX" w:bidi="ar-SA"/>
              </w:rPr>
              <w:t>Construir un prototipo de incubación para la gestación de huevos de aves.</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4B127C2B" w:rsidR="00C725D2" w:rsidRPr="00C725D2" w:rsidRDefault="00DD7E1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D7E14">
              <w:rPr>
                <w:rFonts w:ascii="Ubuntu Light" w:eastAsia="Times New Roman" w:hAnsi="Ubuntu Light" w:cs="Calibri"/>
                <w:color w:val="767171" w:themeColor="background2" w:themeShade="80"/>
                <w:kern w:val="0"/>
                <w:sz w:val="22"/>
                <w:szCs w:val="22"/>
                <w:lang w:eastAsia="es-MX" w:bidi="ar-SA"/>
              </w:rPr>
              <w:t>Armar una maqueta que simule el contenedor de incubación de huevos.</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DE984D" w:rsidR="00C725D2" w:rsidRPr="00C725D2" w:rsidRDefault="00DD7E1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D7E14">
              <w:rPr>
                <w:rFonts w:ascii="Ubuntu Light" w:eastAsia="Times New Roman" w:hAnsi="Ubuntu Light" w:cs="Calibri"/>
                <w:color w:val="767171" w:themeColor="background2" w:themeShade="80"/>
                <w:kern w:val="0"/>
                <w:sz w:val="22"/>
                <w:szCs w:val="22"/>
                <w:lang w:eastAsia="es-MX" w:bidi="ar-SA"/>
              </w:rPr>
              <w:t>Construir un sistema de incubación para la gestación de huevos de aves.</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18CE4E1F" w:rsidR="00C725D2" w:rsidRPr="00C725D2" w:rsidRDefault="00DD7E14" w:rsidP="00DD7E14">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D7E14">
              <w:rPr>
                <w:rFonts w:ascii="Ubuntu Light" w:eastAsia="Times New Roman" w:hAnsi="Ubuntu Light" w:cs="Calibri"/>
                <w:color w:val="767171" w:themeColor="background2" w:themeShade="80"/>
                <w:kern w:val="0"/>
                <w:sz w:val="22"/>
                <w:szCs w:val="22"/>
                <w:lang w:eastAsia="es-MX" w:bidi="ar-SA"/>
              </w:rPr>
              <w:t>Programar el sistema de incubación en código Arduino utilizando las tarjetas Arduino Mega 2560Y las tarjetas FDTI y ESP32-CAM. Así como la acción de los diferentes dispositivos de salida(Leds, Servomotor, Motor de corriente directa, entre otros)  y entrada(sensor de temperatura DTH11).</w:t>
            </w:r>
          </w:p>
        </w:tc>
      </w:tr>
      <w:tr w:rsidR="00DD7E14" w:rsidRPr="00C725D2" w14:paraId="0371332A" w14:textId="77777777" w:rsidTr="00C725D2">
        <w:trPr>
          <w:trHeight w:val="720"/>
        </w:trPr>
        <w:tc>
          <w:tcPr>
            <w:tcW w:w="2860" w:type="dxa"/>
            <w:shd w:val="clear" w:color="auto" w:fill="auto"/>
          </w:tcPr>
          <w:p w14:paraId="0AE9A439" w14:textId="77777777"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04DCAFD" w14:textId="5C5FBC9E" w:rsidR="00DD7E14" w:rsidRPr="00DD7E14" w:rsidRDefault="00DD7E14" w:rsidP="00DD7E14">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D7E14">
              <w:rPr>
                <w:rFonts w:ascii="Ubuntu Light" w:eastAsia="Times New Roman" w:hAnsi="Ubuntu Light" w:cs="Calibri"/>
                <w:color w:val="767171" w:themeColor="background2" w:themeShade="80"/>
                <w:kern w:val="0"/>
                <w:sz w:val="22"/>
                <w:szCs w:val="22"/>
                <w:lang w:eastAsia="es-MX" w:bidi="ar-SA"/>
              </w:rPr>
              <w:t xml:space="preserve">Programar las interfaces gráficas de entrada, comunicación y presentación de datos mediante </w:t>
            </w:r>
            <w:proofErr w:type="spellStart"/>
            <w:r w:rsidRPr="00DD7E14">
              <w:rPr>
                <w:rFonts w:ascii="Ubuntu Light" w:eastAsia="Times New Roman" w:hAnsi="Ubuntu Light" w:cs="Calibri"/>
                <w:color w:val="767171" w:themeColor="background2" w:themeShade="80"/>
                <w:kern w:val="0"/>
                <w:sz w:val="22"/>
                <w:szCs w:val="22"/>
                <w:lang w:eastAsia="es-MX" w:bidi="ar-SA"/>
              </w:rPr>
              <w:t>flows</w:t>
            </w:r>
            <w:proofErr w:type="spellEnd"/>
            <w:r w:rsidRPr="00DD7E14">
              <w:rPr>
                <w:rFonts w:ascii="Ubuntu Light" w:eastAsia="Times New Roman" w:hAnsi="Ubuntu Light" w:cs="Calibri"/>
                <w:color w:val="767171" w:themeColor="background2" w:themeShade="80"/>
                <w:kern w:val="0"/>
                <w:sz w:val="22"/>
                <w:szCs w:val="22"/>
                <w:lang w:eastAsia="es-MX" w:bidi="ar-SA"/>
              </w:rPr>
              <w:t xml:space="preserve"> en </w:t>
            </w:r>
            <w:proofErr w:type="spellStart"/>
            <w:r w:rsidRPr="00DD7E14">
              <w:rPr>
                <w:rFonts w:ascii="Ubuntu Light" w:eastAsia="Times New Roman" w:hAnsi="Ubuntu Light" w:cs="Calibri"/>
                <w:color w:val="767171" w:themeColor="background2" w:themeShade="80"/>
                <w:kern w:val="0"/>
                <w:sz w:val="22"/>
                <w:szCs w:val="22"/>
                <w:lang w:eastAsia="es-MX" w:bidi="ar-SA"/>
              </w:rPr>
              <w:t>node</w:t>
            </w:r>
            <w:proofErr w:type="spellEnd"/>
            <w:r w:rsidRPr="00DD7E14">
              <w:rPr>
                <w:rFonts w:ascii="Ubuntu Light" w:eastAsia="Times New Roman" w:hAnsi="Ubuntu Light" w:cs="Calibri"/>
                <w:color w:val="767171" w:themeColor="background2" w:themeShade="80"/>
                <w:kern w:val="0"/>
                <w:sz w:val="22"/>
                <w:szCs w:val="22"/>
                <w:lang w:eastAsia="es-MX" w:bidi="ar-SA"/>
              </w:rPr>
              <w:t>-red.</w:t>
            </w:r>
          </w:p>
        </w:tc>
      </w:tr>
      <w:tr w:rsidR="00DD7E14" w:rsidRPr="00C725D2" w14:paraId="15EC1668" w14:textId="77777777" w:rsidTr="00C725D2">
        <w:trPr>
          <w:trHeight w:val="720"/>
        </w:trPr>
        <w:tc>
          <w:tcPr>
            <w:tcW w:w="2860" w:type="dxa"/>
            <w:shd w:val="clear" w:color="auto" w:fill="auto"/>
          </w:tcPr>
          <w:p w14:paraId="33726893" w14:textId="77777777"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229CF4" w14:textId="591AD8F1" w:rsidR="00DD7E14" w:rsidRPr="00DD7E14" w:rsidRDefault="00DD7E14" w:rsidP="00DD7E14">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D7E14">
              <w:rPr>
                <w:rFonts w:ascii="Ubuntu Light" w:eastAsia="Times New Roman" w:hAnsi="Ubuntu Light" w:cs="Calibri"/>
                <w:color w:val="767171" w:themeColor="background2" w:themeShade="80"/>
                <w:kern w:val="0"/>
                <w:sz w:val="22"/>
                <w:szCs w:val="22"/>
                <w:lang w:eastAsia="es-MX" w:bidi="ar-SA"/>
              </w:rPr>
              <w:t>Crear y almacenar los datos en un BD(Base de datos)</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33ECBBD" w14:textId="3F5D4EA0" w:rsidR="00C725D2" w:rsidRDefault="00DD7E1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DD7E14">
              <w:rPr>
                <w:rFonts w:ascii="Ubuntu Light" w:eastAsia="Times New Roman" w:hAnsi="Ubuntu Light" w:cs="Calibri"/>
                <w:color w:val="767171" w:themeColor="background2" w:themeShade="80"/>
                <w:kern w:val="0"/>
                <w:sz w:val="22"/>
                <w:szCs w:val="22"/>
                <w:lang w:eastAsia="es-MX" w:bidi="ar-SA"/>
              </w:rPr>
              <w:t xml:space="preserve">El período de eclosión de las gallinas dura alrededor de 3 semanas y durante este tiempo no ponen otros huevos lo cual genera retraso en la producción de polluelos y genera una alta demanda. </w:t>
            </w:r>
            <w:r w:rsidRPr="00DD7E14">
              <w:rPr>
                <w:rFonts w:ascii="Ubuntu Light" w:eastAsia="Times New Roman" w:hAnsi="Ubuntu Light" w:cs="Calibri"/>
                <w:color w:val="767171" w:themeColor="background2" w:themeShade="80"/>
                <w:kern w:val="0"/>
                <w:sz w:val="22"/>
                <w:szCs w:val="22"/>
                <w:lang w:eastAsia="es-MX" w:bidi="ar-SA"/>
              </w:rPr>
              <w:lastRenderedPageBreak/>
              <w:t>La incubadora, por otro lado, ahorra tiempo y dinero, asegurando una producción continua de huevos.</w:t>
            </w: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DD7E14" w:rsidRPr="00C725D2" w14:paraId="66DC608E" w14:textId="77777777" w:rsidTr="00C725D2">
        <w:trPr>
          <w:trHeight w:val="720"/>
        </w:trPr>
        <w:tc>
          <w:tcPr>
            <w:tcW w:w="2860" w:type="dxa"/>
            <w:shd w:val="clear" w:color="auto" w:fill="auto"/>
          </w:tcPr>
          <w:p w14:paraId="6C519495" w14:textId="48238381"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20C2BE15" w:rsidR="00DD7E14" w:rsidRPr="00C725D2" w:rsidRDefault="00DD7E1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Rochez Salgado Daniel Alejandro</w:t>
            </w:r>
          </w:p>
        </w:tc>
      </w:tr>
      <w:tr w:rsidR="00DD7E14" w:rsidRPr="00C725D2" w14:paraId="3E527BAB" w14:textId="77777777" w:rsidTr="00C725D2">
        <w:trPr>
          <w:trHeight w:val="720"/>
        </w:trPr>
        <w:tc>
          <w:tcPr>
            <w:tcW w:w="2860" w:type="dxa"/>
            <w:shd w:val="clear" w:color="auto" w:fill="auto"/>
          </w:tcPr>
          <w:p w14:paraId="2F7113C9" w14:textId="77777777"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54D01218" w:rsidR="00DD7E14" w:rsidRPr="00C725D2" w:rsidRDefault="00DD7E1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Medina Ángel Gustavo</w:t>
            </w:r>
          </w:p>
        </w:tc>
      </w:tr>
      <w:tr w:rsidR="00DD7E14" w:rsidRPr="00C725D2" w14:paraId="201D8E72" w14:textId="77777777" w:rsidTr="00C725D2">
        <w:trPr>
          <w:trHeight w:val="720"/>
        </w:trPr>
        <w:tc>
          <w:tcPr>
            <w:tcW w:w="2860" w:type="dxa"/>
            <w:shd w:val="clear" w:color="auto" w:fill="auto"/>
          </w:tcPr>
          <w:p w14:paraId="0381A1BC" w14:textId="5439B5A8"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11C008AE" w:rsidR="00DD7E14" w:rsidRPr="00C725D2" w:rsidRDefault="00DD7E1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Hugo Vargas</w:t>
            </w:r>
          </w:p>
        </w:tc>
      </w:tr>
      <w:tr w:rsidR="00DD7E14" w:rsidRPr="00C725D2" w14:paraId="79AA61D5" w14:textId="77777777" w:rsidTr="00C725D2">
        <w:trPr>
          <w:trHeight w:val="720"/>
        </w:trPr>
        <w:tc>
          <w:tcPr>
            <w:tcW w:w="2860" w:type="dxa"/>
            <w:shd w:val="clear" w:color="auto" w:fill="auto"/>
          </w:tcPr>
          <w:p w14:paraId="28EE6F60" w14:textId="1578BA3E"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DD7E14" w:rsidRDefault="00DD7E14"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DD7E14" w:rsidRDefault="00DD7E14"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4B703EB9" w14:textId="77777777" w:rsidR="00DD7E14" w:rsidRDefault="00DD7E14"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DD7E14" w:rsidRDefault="00DD7E14"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DD7E14" w:rsidRDefault="00DD7E14"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44866D74" w:rsidR="00DD7E14" w:rsidRDefault="00DD7E14"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421E53C" w14:textId="23262A6A" w:rsidR="00451D49" w:rsidRDefault="00451D49"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Instalación de Node-RED</w:t>
            </w:r>
          </w:p>
          <w:p w14:paraId="0A35D7FD" w14:textId="2E640F22" w:rsidR="00451D49" w:rsidRDefault="00451D49"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Flow</w:t>
            </w:r>
          </w:p>
          <w:p w14:paraId="4FA5475E" w14:textId="7FB1EEE6" w:rsidR="00451D49" w:rsidRDefault="00451D49"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Protocolo MQTT</w:t>
            </w:r>
          </w:p>
          <w:p w14:paraId="791550D3" w14:textId="2D38DE1F" w:rsidR="00DD7E14" w:rsidRDefault="00451D49" w:rsidP="00451D49">
            <w:pPr>
              <w:pStyle w:val="Prrafodelista"/>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 xml:space="preserve">8.1 </w:t>
            </w:r>
            <w:r w:rsidR="00DD7E14">
              <w:rPr>
                <w:rFonts w:eastAsia="Times New Roman" w:cs="Calibri"/>
                <w:color w:val="767171" w:themeColor="background2" w:themeShade="80"/>
                <w:kern w:val="0"/>
                <w:sz w:val="22"/>
                <w:szCs w:val="22"/>
                <w:lang w:eastAsia="es-MX" w:bidi="ar-SA"/>
              </w:rPr>
              <w:t>Envío de información</w:t>
            </w:r>
          </w:p>
          <w:p w14:paraId="3AA77626" w14:textId="4860FB3E" w:rsidR="00DD7E14" w:rsidRDefault="00DD7E14" w:rsidP="00451D49">
            <w:pPr>
              <w:pStyle w:val="Prrafodelista"/>
              <w:numPr>
                <w:ilvl w:val="1"/>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DD7E14" w:rsidRDefault="00DD7E14"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31028BE" w14:textId="77777777" w:rsidR="00DD7E14" w:rsidRDefault="00DD7E14"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DD7E14" w:rsidRDefault="00DD7E14"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DD7E14" w:rsidRDefault="00DD7E14"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520996A1" w:rsidR="00DD7E14" w:rsidRPr="00451D49" w:rsidRDefault="00DD7E14" w:rsidP="00451D49">
            <w:pPr>
              <w:suppressAutoHyphens w:val="0"/>
              <w:autoSpaceDN/>
              <w:textAlignment w:val="auto"/>
              <w:rPr>
                <w:rFonts w:eastAsia="Times New Roman" w:cs="Calibri"/>
                <w:color w:val="767171" w:themeColor="background2" w:themeShade="80"/>
                <w:kern w:val="0"/>
                <w:sz w:val="22"/>
                <w:szCs w:val="22"/>
                <w:lang w:eastAsia="es-MX" w:bidi="ar-SA"/>
              </w:rPr>
            </w:pPr>
          </w:p>
        </w:tc>
      </w:tr>
      <w:tr w:rsidR="00DD7E14" w:rsidRPr="00C725D2" w14:paraId="6A92BD7F" w14:textId="77777777" w:rsidTr="00C725D2">
        <w:trPr>
          <w:trHeight w:val="720"/>
        </w:trPr>
        <w:tc>
          <w:tcPr>
            <w:tcW w:w="2860" w:type="dxa"/>
            <w:shd w:val="clear" w:color="auto" w:fill="auto"/>
          </w:tcPr>
          <w:p w14:paraId="187822AA" w14:textId="538D8FD9"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6F36365A" w:rsidR="00DD7E14" w:rsidRPr="00C725D2" w:rsidRDefault="00AA5E77"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Prototipo de un sistema de incubación de huevos automatizado de control y  monitoreo</w:t>
            </w:r>
          </w:p>
        </w:tc>
      </w:tr>
      <w:tr w:rsidR="00DD7E14" w:rsidRPr="00C725D2" w14:paraId="551E4D56" w14:textId="77777777" w:rsidTr="00C725D2">
        <w:trPr>
          <w:trHeight w:val="720"/>
        </w:trPr>
        <w:tc>
          <w:tcPr>
            <w:tcW w:w="2860" w:type="dxa"/>
            <w:shd w:val="clear" w:color="auto" w:fill="auto"/>
          </w:tcPr>
          <w:p w14:paraId="1A7CAE7F" w14:textId="78D461ED"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3ABE72B8" w:rsidR="004C35FD" w:rsidRPr="00C725D2" w:rsidRDefault="00DD7E14" w:rsidP="000E42BF">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Se pretende </w:t>
            </w:r>
            <w:r w:rsidR="004C35FD">
              <w:rPr>
                <w:rFonts w:ascii="Ubuntu Light" w:eastAsia="Times New Roman" w:hAnsi="Ubuntu Light" w:cs="Calibri"/>
                <w:color w:val="767171" w:themeColor="background2" w:themeShade="80"/>
                <w:kern w:val="0"/>
                <w:sz w:val="22"/>
                <w:szCs w:val="22"/>
                <w:lang w:eastAsia="es-MX" w:bidi="ar-SA"/>
              </w:rPr>
              <w:t xml:space="preserve">llegar  a generar </w:t>
            </w:r>
            <w:r>
              <w:rPr>
                <w:rFonts w:ascii="Ubuntu Light" w:eastAsia="Times New Roman" w:hAnsi="Ubuntu Light" w:cs="Calibri"/>
                <w:color w:val="767171" w:themeColor="background2" w:themeShade="80"/>
                <w:kern w:val="0"/>
                <w:sz w:val="22"/>
                <w:szCs w:val="22"/>
                <w:lang w:eastAsia="es-MX" w:bidi="ar-SA"/>
              </w:rPr>
              <w:t>un prototipo del sistema de incubación de aves de granja la cual simule de la mejor manera una incubación equilibrando la temperatura mediante un aumento o disminución conti</w:t>
            </w:r>
            <w:r w:rsidR="000E42BF">
              <w:rPr>
                <w:rFonts w:ascii="Ubuntu Light" w:eastAsia="Times New Roman" w:hAnsi="Ubuntu Light" w:cs="Calibri"/>
                <w:color w:val="767171" w:themeColor="background2" w:themeShade="80"/>
                <w:kern w:val="0"/>
                <w:sz w:val="22"/>
                <w:szCs w:val="22"/>
                <w:lang w:eastAsia="es-MX" w:bidi="ar-SA"/>
              </w:rPr>
              <w:t>nua y automatizada para mantener l</w:t>
            </w:r>
            <w:r>
              <w:rPr>
                <w:rFonts w:ascii="Ubuntu Light" w:eastAsia="Times New Roman" w:hAnsi="Ubuntu Light" w:cs="Calibri"/>
                <w:color w:val="767171" w:themeColor="background2" w:themeShade="80"/>
                <w:kern w:val="0"/>
                <w:sz w:val="22"/>
                <w:szCs w:val="22"/>
                <w:lang w:eastAsia="es-MX" w:bidi="ar-SA"/>
              </w:rPr>
              <w:t xml:space="preserve">a temperatura ideal a la que debe mantenerse el huevo del ave </w:t>
            </w:r>
            <w:r w:rsidR="004C35FD">
              <w:rPr>
                <w:rFonts w:ascii="Ubuntu Light" w:eastAsia="Times New Roman" w:hAnsi="Ubuntu Light" w:cs="Calibri"/>
                <w:color w:val="767171" w:themeColor="background2" w:themeShade="80"/>
                <w:kern w:val="0"/>
                <w:sz w:val="22"/>
                <w:szCs w:val="22"/>
                <w:lang w:eastAsia="es-MX" w:bidi="ar-SA"/>
              </w:rPr>
              <w:t>a incubar.</w:t>
            </w:r>
          </w:p>
        </w:tc>
      </w:tr>
      <w:tr w:rsidR="00DD7E14" w:rsidRPr="00C725D2" w14:paraId="55FC181A" w14:textId="77777777" w:rsidTr="00C725D2">
        <w:trPr>
          <w:trHeight w:val="720"/>
        </w:trPr>
        <w:tc>
          <w:tcPr>
            <w:tcW w:w="2860" w:type="dxa"/>
            <w:shd w:val="clear" w:color="auto" w:fill="auto"/>
          </w:tcPr>
          <w:p w14:paraId="0689C299" w14:textId="06BDC919"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6EE167C9" w:rsidR="00DD7E14" w:rsidRPr="00C725D2" w:rsidRDefault="004C35FD"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 xml:space="preserve">Conocimiento en electrónica, MQTT para la transmisión de datos, conocimientos en </w:t>
            </w:r>
            <w:proofErr w:type="spellStart"/>
            <w:r>
              <w:rPr>
                <w:rFonts w:ascii="Ubuntu Light" w:eastAsia="Times New Roman" w:hAnsi="Ubuntu Light" w:cs="Calibri"/>
                <w:color w:val="767171" w:themeColor="background2" w:themeShade="80"/>
                <w:kern w:val="0"/>
                <w:sz w:val="22"/>
                <w:szCs w:val="22"/>
                <w:lang w:eastAsia="es-MX" w:bidi="ar-SA"/>
              </w:rPr>
              <w:t>node</w:t>
            </w:r>
            <w:proofErr w:type="spellEnd"/>
            <w:r>
              <w:rPr>
                <w:rFonts w:ascii="Ubuntu Light" w:eastAsia="Times New Roman" w:hAnsi="Ubuntu Light" w:cs="Calibri"/>
                <w:color w:val="767171" w:themeColor="background2" w:themeShade="80"/>
                <w:kern w:val="0"/>
                <w:sz w:val="22"/>
                <w:szCs w:val="22"/>
                <w:lang w:eastAsia="es-MX" w:bidi="ar-SA"/>
              </w:rPr>
              <w:t>-red. Grafana y base de datos (MySQL)</w:t>
            </w:r>
          </w:p>
        </w:tc>
      </w:tr>
      <w:tr w:rsidR="00DD7E14" w:rsidRPr="00C725D2" w14:paraId="5E8C97D2" w14:textId="77777777" w:rsidTr="00C725D2">
        <w:trPr>
          <w:trHeight w:val="720"/>
        </w:trPr>
        <w:tc>
          <w:tcPr>
            <w:tcW w:w="2860" w:type="dxa"/>
            <w:shd w:val="clear" w:color="auto" w:fill="auto"/>
          </w:tcPr>
          <w:p w14:paraId="433583DF" w14:textId="39D86B45"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2DE9C5B3" w14:textId="77777777" w:rsidR="006C5A38" w:rsidRPr="006C5A38" w:rsidRDefault="006C5A38" w:rsidP="006C5A38">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6C5A38">
              <w:rPr>
                <w:rFonts w:ascii="Times New Roman" w:eastAsia="Times New Roman" w:hAnsi="Times New Roman" w:cs="Times New Roman"/>
                <w:kern w:val="0"/>
                <w:lang w:eastAsia="es-MX" w:bidi="ar-SA"/>
              </w:rPr>
              <w:t>Conexión a internet.</w:t>
            </w:r>
          </w:p>
          <w:p w14:paraId="7C523E3D" w14:textId="77777777" w:rsidR="006C5A38" w:rsidRPr="006C5A38" w:rsidRDefault="006C5A38" w:rsidP="006C5A38">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6C5A38">
              <w:rPr>
                <w:rFonts w:ascii="Times New Roman" w:eastAsia="Times New Roman" w:hAnsi="Times New Roman" w:cs="Times New Roman"/>
                <w:kern w:val="0"/>
                <w:lang w:eastAsia="es-MX" w:bidi="ar-SA"/>
              </w:rPr>
              <w:t>Ubuntu 20.04.</w:t>
            </w:r>
          </w:p>
          <w:p w14:paraId="7A2A9EAC" w14:textId="77777777" w:rsidR="006C5A38" w:rsidRPr="006C5A38" w:rsidRDefault="006C5A38" w:rsidP="006C5A38">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6C5A38">
              <w:rPr>
                <w:rFonts w:ascii="Times New Roman" w:eastAsia="Times New Roman" w:hAnsi="Times New Roman" w:cs="Times New Roman"/>
                <w:kern w:val="0"/>
                <w:lang w:eastAsia="es-MX" w:bidi="ar-SA"/>
              </w:rPr>
              <w:t>IDE Arduino.</w:t>
            </w:r>
          </w:p>
          <w:p w14:paraId="501617B5" w14:textId="77777777" w:rsidR="006C5A38" w:rsidRPr="006C5A38" w:rsidRDefault="006C5A38" w:rsidP="006C5A38">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6C5A38">
              <w:rPr>
                <w:rFonts w:ascii="Times New Roman" w:eastAsia="Times New Roman" w:hAnsi="Times New Roman" w:cs="Times New Roman"/>
                <w:kern w:val="0"/>
                <w:lang w:eastAsia="es-MX" w:bidi="ar-SA"/>
              </w:rPr>
              <w:t>Protocolo MQTT.</w:t>
            </w:r>
          </w:p>
          <w:p w14:paraId="7A9851E4" w14:textId="77777777" w:rsidR="006C5A38" w:rsidRPr="006C5A38" w:rsidRDefault="006C5A38" w:rsidP="006C5A38">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6C5A38">
              <w:rPr>
                <w:rFonts w:ascii="Times New Roman" w:eastAsia="Times New Roman" w:hAnsi="Times New Roman" w:cs="Times New Roman"/>
                <w:kern w:val="0"/>
                <w:lang w:eastAsia="es-MX" w:bidi="ar-SA"/>
              </w:rPr>
              <w:t>Grafana.</w:t>
            </w:r>
          </w:p>
          <w:p w14:paraId="7710E776" w14:textId="11223A75" w:rsidR="00DD7E14" w:rsidRPr="006C5A38" w:rsidRDefault="006C5A38" w:rsidP="00C725D2">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6C5A38">
              <w:rPr>
                <w:rFonts w:ascii="Times New Roman" w:eastAsia="Times New Roman" w:hAnsi="Times New Roman" w:cs="Times New Roman"/>
                <w:kern w:val="0"/>
                <w:lang w:eastAsia="es-MX" w:bidi="ar-SA"/>
              </w:rPr>
              <w:t>Node-RED</w:t>
            </w:r>
          </w:p>
        </w:tc>
      </w:tr>
      <w:tr w:rsidR="00DD7E14" w:rsidRPr="00C725D2" w14:paraId="677551C2" w14:textId="77777777" w:rsidTr="00C725D2">
        <w:trPr>
          <w:trHeight w:val="720"/>
        </w:trPr>
        <w:tc>
          <w:tcPr>
            <w:tcW w:w="2860" w:type="dxa"/>
            <w:shd w:val="clear" w:color="auto" w:fill="auto"/>
          </w:tcPr>
          <w:p w14:paraId="52A93A2A" w14:textId="3E980FD5" w:rsidR="00DD7E14" w:rsidRPr="00C725D2" w:rsidRDefault="00DD7E14"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EAB37F3" w14:textId="77777777" w:rsidR="00736CFC" w:rsidRP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Protoboard.</w:t>
            </w:r>
          </w:p>
          <w:p w14:paraId="698E4A5A" w14:textId="77777777" w:rsidR="00736CFC" w:rsidRP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Cable USB a Mini USB B.</w:t>
            </w:r>
          </w:p>
          <w:p w14:paraId="12C7602D" w14:textId="77777777" w:rsidR="00736CFC" w:rsidRP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Cables Jumper.</w:t>
            </w:r>
          </w:p>
          <w:p w14:paraId="05C14D08" w14:textId="77777777" w:rsidR="00736CFC" w:rsidRP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Modulo ESP32CAM.</w:t>
            </w:r>
          </w:p>
          <w:p w14:paraId="63B4E599" w14:textId="77777777" w:rsidR="00736CFC" w:rsidRP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Leds.</w:t>
            </w:r>
          </w:p>
          <w:p w14:paraId="2DD9198A" w14:textId="77777777" w:rsid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Programador FTDI convertidor TTL-USB.</w:t>
            </w:r>
          </w:p>
          <w:p w14:paraId="11953B8E" w14:textId="1E1D30D4" w:rsidR="00736CFC" w:rsidRP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Pr>
                <w:rFonts w:ascii="Times New Roman" w:eastAsia="Times New Roman" w:hAnsi="Times New Roman" w:cs="Times New Roman"/>
                <w:kern w:val="0"/>
                <w:lang w:eastAsia="es-MX" w:bidi="ar-SA"/>
              </w:rPr>
              <w:t>Arduino Mega 2060</w:t>
            </w:r>
          </w:p>
          <w:p w14:paraId="7CB59FBE" w14:textId="77777777" w:rsidR="00736CFC" w:rsidRP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Servo Motor.</w:t>
            </w:r>
          </w:p>
          <w:p w14:paraId="5EBE2958" w14:textId="77777777" w:rsidR="00736CFC" w:rsidRP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Sensor de temperatura y humedad DHT11.</w:t>
            </w:r>
          </w:p>
          <w:p w14:paraId="4044EF68" w14:textId="77777777" w:rsidR="00736CFC" w:rsidRPr="00736CFC" w:rsidRDefault="00736CFC" w:rsidP="00736CFC">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Resistencias.</w:t>
            </w:r>
          </w:p>
          <w:p w14:paraId="41294628" w14:textId="5CC1CAFD" w:rsidR="00DD7E14" w:rsidRPr="00736CFC" w:rsidRDefault="00736CFC" w:rsidP="00C725D2">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kern w:val="0"/>
                <w:lang w:eastAsia="es-MX" w:bidi="ar-SA"/>
              </w:rPr>
            </w:pPr>
            <w:r w:rsidRPr="00736CFC">
              <w:rPr>
                <w:rFonts w:ascii="Times New Roman" w:eastAsia="Times New Roman" w:hAnsi="Times New Roman" w:cs="Times New Roman"/>
                <w:kern w:val="0"/>
                <w:lang w:eastAsia="es-MX" w:bidi="ar-SA"/>
              </w:rPr>
              <w:t>Mini ventilador a 3</w:t>
            </w:r>
            <w:r>
              <w:rPr>
                <w:rFonts w:ascii="Times New Roman" w:eastAsia="Times New Roman" w:hAnsi="Times New Roman" w:cs="Times New Roman"/>
                <w:kern w:val="0"/>
                <w:lang w:eastAsia="es-MX" w:bidi="ar-SA"/>
              </w:rPr>
              <w:t xml:space="preserve">-6 </w:t>
            </w:r>
            <w:r w:rsidRPr="00736CFC">
              <w:rPr>
                <w:rFonts w:ascii="Times New Roman" w:eastAsia="Times New Roman" w:hAnsi="Times New Roman" w:cs="Times New Roman"/>
                <w:kern w:val="0"/>
                <w:lang w:eastAsia="es-MX" w:bidi="ar-SA"/>
              </w:rPr>
              <w:t>V</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5A5D" w14:textId="77777777" w:rsidR="005322DD" w:rsidRDefault="005322DD">
      <w:r>
        <w:separator/>
      </w:r>
    </w:p>
  </w:endnote>
  <w:endnote w:type="continuationSeparator" w:id="0">
    <w:p w14:paraId="7C0C8B3C" w14:textId="77777777" w:rsidR="005322DD" w:rsidRDefault="0053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charset w:val="00"/>
    <w:family w:val="auto"/>
    <w:pitch w:val="variable"/>
  </w:font>
  <w:font w:name="FreeSans">
    <w:altName w:val="Calibri"/>
    <w:charset w:val="00"/>
    <w:family w:val="auto"/>
    <w:pitch w:val="variable"/>
  </w:font>
  <w:font w:name="Ubuntu Light">
    <w:altName w:val="Arial"/>
    <w:charset w:val="00"/>
    <w:family w:val="swiss"/>
    <w:pitch w:val="variable"/>
    <w:sig w:usb0="00000001"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StarSymbol">
    <w:charset w:val="00"/>
    <w:family w:val="auto"/>
    <w:pitch w:val="default"/>
  </w:font>
  <w:font w:name="DejaVu Sans Mono">
    <w:charset w:val="00"/>
    <w:family w:val="modern"/>
    <w:pitch w:val="fixed"/>
    <w:sig w:usb0="E6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5322DD">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sidR="00E915EC">
      <w:rPr>
        <w:rFonts w:ascii="MicrogrammaDMedExt" w:hAnsi="MicrogrammaDMedExt"/>
        <w:noProof/>
        <w:color w:val="333333"/>
        <w:spacing w:val="12"/>
        <w:sz w:val="14"/>
        <w:szCs w:val="14"/>
      </w:rPr>
      <w:t>1</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sidR="00E915EC">
      <w:rPr>
        <w:rFonts w:ascii="MicrogrammaDMedExt" w:hAnsi="MicrogrammaDMedExt"/>
        <w:noProof/>
        <w:color w:val="333333"/>
        <w:spacing w:val="12"/>
        <w:sz w:val="14"/>
        <w:szCs w:val="14"/>
      </w:rPr>
      <w:t>4</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lang w:eastAsia="es-MX" w:bidi="ar-SA"/>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5322DD">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9B0BE" w14:textId="77777777" w:rsidR="005322DD" w:rsidRDefault="005322DD">
      <w:r>
        <w:rPr>
          <w:color w:val="000000"/>
        </w:rPr>
        <w:separator/>
      </w:r>
    </w:p>
  </w:footnote>
  <w:footnote w:type="continuationSeparator" w:id="0">
    <w:p w14:paraId="1FB44D65" w14:textId="77777777" w:rsidR="005322DD" w:rsidRDefault="00532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lang w:eastAsia="es-MX" w:bidi="ar-SA"/>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5322DD">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multilevel"/>
    <w:tmpl w:val="9724DD28"/>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0334F1D"/>
    <w:multiLevelType w:val="multilevel"/>
    <w:tmpl w:val="BAD2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671F6"/>
    <w:multiLevelType w:val="multilevel"/>
    <w:tmpl w:val="86B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8A2A26"/>
    <w:multiLevelType w:val="hybridMultilevel"/>
    <w:tmpl w:val="47AC19DA"/>
    <w:lvl w:ilvl="0" w:tplc="A23AF63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7"/>
  </w:num>
  <w:num w:numId="6">
    <w:abstractNumId w:val="0"/>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571"/>
    <w:rsid w:val="00010FFA"/>
    <w:rsid w:val="00067DBB"/>
    <w:rsid w:val="000A7946"/>
    <w:rsid w:val="000E42BF"/>
    <w:rsid w:val="00146A7F"/>
    <w:rsid w:val="0017295B"/>
    <w:rsid w:val="001C31BC"/>
    <w:rsid w:val="00203E6B"/>
    <w:rsid w:val="002D10CB"/>
    <w:rsid w:val="003020D3"/>
    <w:rsid w:val="003023D4"/>
    <w:rsid w:val="00351B12"/>
    <w:rsid w:val="003541C9"/>
    <w:rsid w:val="00363F7D"/>
    <w:rsid w:val="003675F8"/>
    <w:rsid w:val="003A0F2F"/>
    <w:rsid w:val="00436B6D"/>
    <w:rsid w:val="00451D49"/>
    <w:rsid w:val="00465102"/>
    <w:rsid w:val="00487DB7"/>
    <w:rsid w:val="00490F43"/>
    <w:rsid w:val="00493924"/>
    <w:rsid w:val="004C35FD"/>
    <w:rsid w:val="00527194"/>
    <w:rsid w:val="005322DD"/>
    <w:rsid w:val="00533D6F"/>
    <w:rsid w:val="0054609E"/>
    <w:rsid w:val="00556964"/>
    <w:rsid w:val="005B1859"/>
    <w:rsid w:val="005E5B23"/>
    <w:rsid w:val="006403D8"/>
    <w:rsid w:val="006700BF"/>
    <w:rsid w:val="00692571"/>
    <w:rsid w:val="006C5A38"/>
    <w:rsid w:val="006F20A6"/>
    <w:rsid w:val="00713DB2"/>
    <w:rsid w:val="00736CFC"/>
    <w:rsid w:val="007961DE"/>
    <w:rsid w:val="00797245"/>
    <w:rsid w:val="007D1B38"/>
    <w:rsid w:val="007D6EBA"/>
    <w:rsid w:val="00837879"/>
    <w:rsid w:val="00837AD6"/>
    <w:rsid w:val="008454FB"/>
    <w:rsid w:val="008566EA"/>
    <w:rsid w:val="00856ACB"/>
    <w:rsid w:val="00864F9F"/>
    <w:rsid w:val="00872A0E"/>
    <w:rsid w:val="00975786"/>
    <w:rsid w:val="009A7423"/>
    <w:rsid w:val="009E6F60"/>
    <w:rsid w:val="00A02FEC"/>
    <w:rsid w:val="00A24F73"/>
    <w:rsid w:val="00A91B34"/>
    <w:rsid w:val="00AA5E77"/>
    <w:rsid w:val="00B728A3"/>
    <w:rsid w:val="00B73596"/>
    <w:rsid w:val="00B77D5D"/>
    <w:rsid w:val="00BB72BB"/>
    <w:rsid w:val="00BC5892"/>
    <w:rsid w:val="00BF0623"/>
    <w:rsid w:val="00C31ED0"/>
    <w:rsid w:val="00C657C4"/>
    <w:rsid w:val="00C725D2"/>
    <w:rsid w:val="00C8610F"/>
    <w:rsid w:val="00C94D1A"/>
    <w:rsid w:val="00D51678"/>
    <w:rsid w:val="00DD7E14"/>
    <w:rsid w:val="00DF6CCD"/>
    <w:rsid w:val="00E025E0"/>
    <w:rsid w:val="00E133AB"/>
    <w:rsid w:val="00E32F3A"/>
    <w:rsid w:val="00E50BDA"/>
    <w:rsid w:val="00E510AE"/>
    <w:rsid w:val="00E915EC"/>
    <w:rsid w:val="00EC246C"/>
    <w:rsid w:val="00EC5DEC"/>
    <w:rsid w:val="00ED0327"/>
    <w:rsid w:val="00FE1475"/>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61FF8DAC-1B1D-47F9-ABFE-6E629BCB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uiPriority w:val="34"/>
    <w:qFormat/>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5314">
      <w:bodyDiv w:val="1"/>
      <w:marLeft w:val="0"/>
      <w:marRight w:val="0"/>
      <w:marTop w:val="0"/>
      <w:marBottom w:val="0"/>
      <w:divBdr>
        <w:top w:val="none" w:sz="0" w:space="0" w:color="auto"/>
        <w:left w:val="none" w:sz="0" w:space="0" w:color="auto"/>
        <w:bottom w:val="none" w:sz="0" w:space="0" w:color="auto"/>
        <w:right w:val="none" w:sz="0" w:space="0" w:color="auto"/>
      </w:divBdr>
    </w:div>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772357574">
      <w:bodyDiv w:val="1"/>
      <w:marLeft w:val="0"/>
      <w:marRight w:val="0"/>
      <w:marTop w:val="0"/>
      <w:marBottom w:val="0"/>
      <w:divBdr>
        <w:top w:val="none" w:sz="0" w:space="0" w:color="auto"/>
        <w:left w:val="none" w:sz="0" w:space="0" w:color="auto"/>
        <w:bottom w:val="none" w:sz="0" w:space="0" w:color="auto"/>
        <w:right w:val="none" w:sz="0" w:space="0" w:color="auto"/>
      </w:divBdr>
    </w:div>
    <w:div w:id="833106278">
      <w:bodyDiv w:val="1"/>
      <w:marLeft w:val="0"/>
      <w:marRight w:val="0"/>
      <w:marTop w:val="0"/>
      <w:marBottom w:val="0"/>
      <w:divBdr>
        <w:top w:val="none" w:sz="0" w:space="0" w:color="auto"/>
        <w:left w:val="none" w:sz="0" w:space="0" w:color="auto"/>
        <w:bottom w:val="none" w:sz="0" w:space="0" w:color="auto"/>
        <w:right w:val="none" w:sz="0" w:space="0" w:color="auto"/>
      </w:divBdr>
    </w:div>
    <w:div w:id="959527701">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52438818">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 w:id="1928734614">
      <w:bodyDiv w:val="1"/>
      <w:marLeft w:val="0"/>
      <w:marRight w:val="0"/>
      <w:marTop w:val="0"/>
      <w:marBottom w:val="0"/>
      <w:divBdr>
        <w:top w:val="none" w:sz="0" w:space="0" w:color="auto"/>
        <w:left w:val="none" w:sz="0" w:space="0" w:color="auto"/>
        <w:bottom w:val="none" w:sz="0" w:space="0" w:color="auto"/>
        <w:right w:val="none" w:sz="0" w:space="0" w:color="auto"/>
      </w:divBdr>
      <w:divsChild>
        <w:div w:id="1599406426">
          <w:marLeft w:val="806"/>
          <w:marRight w:val="0"/>
          <w:marTop w:val="120"/>
          <w:marBottom w:val="0"/>
          <w:divBdr>
            <w:top w:val="none" w:sz="0" w:space="0" w:color="auto"/>
            <w:left w:val="none" w:sz="0" w:space="0" w:color="auto"/>
            <w:bottom w:val="none" w:sz="0" w:space="0" w:color="auto"/>
            <w:right w:val="none" w:sz="0" w:space="0" w:color="auto"/>
          </w:divBdr>
        </w:div>
      </w:divsChild>
    </w:div>
    <w:div w:id="2004429400">
      <w:bodyDiv w:val="1"/>
      <w:marLeft w:val="0"/>
      <w:marRight w:val="0"/>
      <w:marTop w:val="0"/>
      <w:marBottom w:val="0"/>
      <w:divBdr>
        <w:top w:val="none" w:sz="0" w:space="0" w:color="auto"/>
        <w:left w:val="none" w:sz="0" w:space="0" w:color="auto"/>
        <w:bottom w:val="none" w:sz="0" w:space="0" w:color="auto"/>
        <w:right w:val="none" w:sz="0" w:space="0" w:color="auto"/>
      </w:divBdr>
      <w:divsChild>
        <w:div w:id="128254319">
          <w:marLeft w:val="806"/>
          <w:marRight w:val="0"/>
          <w:marTop w:val="120"/>
          <w:marBottom w:val="0"/>
          <w:divBdr>
            <w:top w:val="none" w:sz="0" w:space="0" w:color="auto"/>
            <w:left w:val="none" w:sz="0" w:space="0" w:color="auto"/>
            <w:bottom w:val="none" w:sz="0" w:space="0" w:color="auto"/>
            <w:right w:val="none" w:sz="0" w:space="0" w:color="auto"/>
          </w:divBdr>
        </w:div>
      </w:divsChild>
    </w:div>
    <w:div w:id="2023896950">
      <w:bodyDiv w:val="1"/>
      <w:marLeft w:val="0"/>
      <w:marRight w:val="0"/>
      <w:marTop w:val="0"/>
      <w:marBottom w:val="0"/>
      <w:divBdr>
        <w:top w:val="none" w:sz="0" w:space="0" w:color="auto"/>
        <w:left w:val="none" w:sz="0" w:space="0" w:color="auto"/>
        <w:bottom w:val="none" w:sz="0" w:space="0" w:color="auto"/>
        <w:right w:val="none" w:sz="0" w:space="0" w:color="auto"/>
      </w:divBdr>
    </w:div>
    <w:div w:id="2084597928">
      <w:bodyDiv w:val="1"/>
      <w:marLeft w:val="0"/>
      <w:marRight w:val="0"/>
      <w:marTop w:val="0"/>
      <w:marBottom w:val="0"/>
      <w:divBdr>
        <w:top w:val="none" w:sz="0" w:space="0" w:color="auto"/>
        <w:left w:val="none" w:sz="0" w:space="0" w:color="auto"/>
        <w:bottom w:val="none" w:sz="0" w:space="0" w:color="auto"/>
        <w:right w:val="none" w:sz="0" w:space="0" w:color="auto"/>
      </w:divBdr>
      <w:divsChild>
        <w:div w:id="470172887">
          <w:marLeft w:val="806"/>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38</TotalTime>
  <Pages>4</Pages>
  <Words>541</Words>
  <Characters>2976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Daniel Alejandro Rochez Salgado</cp:lastModifiedBy>
  <cp:revision>14</cp:revision>
  <dcterms:created xsi:type="dcterms:W3CDTF">2023-06-12T06:06:00Z</dcterms:created>
  <dcterms:modified xsi:type="dcterms:W3CDTF">2023-06-14T03:01:00Z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