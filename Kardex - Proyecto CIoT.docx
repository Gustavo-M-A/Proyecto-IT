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Código </w:t>
            </w:r>
            <w:proofErr w:type="spellStart"/>
            <w:r>
              <w:rPr>
                <w:color w:val="000000"/>
              </w:rPr>
              <w:t>IoT</w:t>
            </w:r>
            <w:proofErr w:type="spellEnd"/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7FAB7C01" w:rsidR="00692571" w:rsidRDefault="000A794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15 Mayo 2023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912CD" w14:textId="77777777" w:rsidR="00692571" w:rsidRDefault="000A7946" w:rsidP="000A7946">
            <w:pPr>
              <w:pStyle w:val="Prrafodelista"/>
              <w:numPr>
                <w:ilvl w:val="0"/>
                <w:numId w:val="7"/>
              </w:numPr>
              <w:suppressAutoHyphens w:val="0"/>
              <w:autoSpaceDN/>
              <w:spacing w:after="200" w:line="276" w:lineRule="auto"/>
              <w:contextualSpacing/>
              <w:textAlignment w:val="auto"/>
            </w:pPr>
            <w:r>
              <w:t>Daniel Alejandro Roches Salgado</w:t>
            </w:r>
            <w:r>
              <w:t xml:space="preserve"> y  </w:t>
            </w:r>
            <w:r>
              <w:t>Gustavo Medina Ángel</w:t>
            </w:r>
          </w:p>
          <w:p w14:paraId="4C3B67C0" w14:textId="26F88219" w:rsidR="005E5B23" w:rsidRPr="000A7946" w:rsidRDefault="005E5B23" w:rsidP="000A7946">
            <w:pPr>
              <w:pStyle w:val="Prrafodelista"/>
              <w:numPr>
                <w:ilvl w:val="0"/>
                <w:numId w:val="7"/>
              </w:numPr>
              <w:suppressAutoHyphens w:val="0"/>
              <w:autoSpaceDN/>
              <w:spacing w:after="200" w:line="276" w:lineRule="auto"/>
              <w:contextualSpacing/>
              <w:textAlignment w:val="auto"/>
            </w:pPr>
            <w:r>
              <w:t>‘’ ‘’</w:t>
            </w: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7A12F939" w:rsidR="00692571" w:rsidRDefault="00C725D2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Formato </w:t>
      </w:r>
      <w:r w:rsidR="00BF0623">
        <w:rPr>
          <w:rFonts w:ascii="Ubuntu Light" w:hAnsi="Ubuntu Light"/>
        </w:rPr>
        <w:t>Kardex</w:t>
      </w:r>
    </w:p>
    <w:p w14:paraId="4C3B67D1" w14:textId="7EF9A195" w:rsidR="00692571" w:rsidRDefault="00C725D2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Alumnos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C725D2" w:rsidRPr="00C725D2" w14:paraId="64C6990D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31CE59A5" w14:textId="44FAC506" w:rsidR="00C725D2" w:rsidRPr="00C725D2" w:rsidRDefault="00C725D2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Nombre del proyecto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:</w:t>
            </w:r>
          </w:p>
        </w:tc>
        <w:tc>
          <w:tcPr>
            <w:tcW w:w="6660" w:type="dxa"/>
            <w:shd w:val="clear" w:color="auto" w:fill="auto"/>
          </w:tcPr>
          <w:p w14:paraId="5451E4E2" w14:textId="1F91B925" w:rsidR="00FE1475" w:rsidRPr="00C725D2" w:rsidRDefault="00FE1475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Control y monitoreo de temperatura para una incubadora de aves.</w:t>
            </w:r>
          </w:p>
        </w:tc>
      </w:tr>
      <w:tr w:rsidR="00C725D2" w:rsidRPr="00C725D2" w14:paraId="503012CA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31EA7797" w14:textId="63654C99" w:rsidR="00C725D2" w:rsidRPr="00C725D2" w:rsidRDefault="00C725D2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Fecha de inicio del proye</w:t>
            </w: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</w:t>
            </w: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to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:</w:t>
            </w:r>
          </w:p>
        </w:tc>
        <w:tc>
          <w:tcPr>
            <w:tcW w:w="6660" w:type="dxa"/>
            <w:shd w:val="clear" w:color="auto" w:fill="auto"/>
          </w:tcPr>
          <w:p w14:paraId="0AFABCF7" w14:textId="50ECBAD6" w:rsidR="00C725D2" w:rsidRPr="00C725D2" w:rsidRDefault="000A7946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Mayo 15</w:t>
            </w:r>
            <w:r w:rsidR="00856ACB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, 2023</w:t>
            </w:r>
          </w:p>
        </w:tc>
      </w:tr>
      <w:tr w:rsidR="00C725D2" w:rsidRPr="00C725D2" w14:paraId="384EDDD0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5F4DBF06" w14:textId="4038661E" w:rsidR="00C725D2" w:rsidRPr="00C725D2" w:rsidRDefault="00C725D2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Fecha de conclusión del proyecto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:</w:t>
            </w:r>
          </w:p>
        </w:tc>
        <w:tc>
          <w:tcPr>
            <w:tcW w:w="6660" w:type="dxa"/>
            <w:shd w:val="clear" w:color="auto" w:fill="auto"/>
          </w:tcPr>
          <w:p w14:paraId="44A63BBF" w14:textId="4B25B25D" w:rsidR="00C725D2" w:rsidRPr="00C725D2" w:rsidRDefault="000A7946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Junio 13</w:t>
            </w:r>
            <w:r w:rsidR="00856ACB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, 2023</w:t>
            </w:r>
          </w:p>
        </w:tc>
      </w:tr>
      <w:tr w:rsidR="00C725D2" w:rsidRPr="00C725D2" w14:paraId="6A83888C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44A03CB8" w14:textId="4EB27340" w:rsidR="00C725D2" w:rsidRPr="00C725D2" w:rsidRDefault="00C725D2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</w:t>
            </w: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escripción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:</w:t>
            </w:r>
          </w:p>
        </w:tc>
        <w:tc>
          <w:tcPr>
            <w:tcW w:w="6660" w:type="dxa"/>
            <w:shd w:val="clear" w:color="auto" w:fill="auto"/>
          </w:tcPr>
          <w:p w14:paraId="5246359C" w14:textId="5F7709CC" w:rsidR="00C725D2" w:rsidRPr="00C725D2" w:rsidRDefault="000A7946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 w:rsidRPr="000A7946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Descripción del proyecto: el proyecto consiste en realizar un prot</w:t>
            </w:r>
            <w:r w:rsidRPr="000A7946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o</w:t>
            </w:r>
            <w:r w:rsidRPr="000A7946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tipo de incubadora de aves, construyendo y programando un ci</w:t>
            </w:r>
            <w:r w:rsidRPr="000A7946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r</w:t>
            </w:r>
            <w:r w:rsidRPr="000A7946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cuito que registra la temperatura dentro del contenedor de huevos, si en ella existe una témpera que excede  los grados necesarios para incubar al ave, el sistema ventilara y nivelara la temperatura retirando la tapa del contenedor y activando un ventilador para refrescar el ambiente dentro del contenedor. Se registrará la te</w:t>
            </w:r>
            <w:r w:rsidRPr="000A7946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m</w:t>
            </w:r>
            <w:r w:rsidRPr="000A7946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 xml:space="preserve">peratura para llevar el monitoreo del desarrollo de la incubación mostrando en un gráfico </w:t>
            </w:r>
            <w:proofErr w:type="spellStart"/>
            <w:r w:rsidRPr="000A7946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Dashboard</w:t>
            </w:r>
            <w:proofErr w:type="spellEnd"/>
            <w:r w:rsidRPr="000A7946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 xml:space="preserve"> las temperaturas en tiempo real de la incubación.</w:t>
            </w:r>
          </w:p>
        </w:tc>
      </w:tr>
      <w:tr w:rsidR="00C725D2" w:rsidRPr="00C725D2" w14:paraId="52148070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531A4BC2" w14:textId="2EFC3CBC" w:rsidR="00C725D2" w:rsidRPr="00C725D2" w:rsidRDefault="00C725D2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Aplicaciones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:</w:t>
            </w:r>
          </w:p>
        </w:tc>
        <w:tc>
          <w:tcPr>
            <w:tcW w:w="6660" w:type="dxa"/>
            <w:shd w:val="clear" w:color="auto" w:fill="auto"/>
          </w:tcPr>
          <w:p w14:paraId="32D936B5" w14:textId="19CED786" w:rsidR="00C725D2" w:rsidRPr="00C725D2" w:rsidRDefault="000A7946" w:rsidP="000A794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Es aplicable a sectores con desarrollo embrionario de  aves</w:t>
            </w:r>
          </w:p>
        </w:tc>
      </w:tr>
      <w:tr w:rsidR="00C725D2" w:rsidRPr="00C725D2" w14:paraId="1E2E22EB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77903BD9" w14:textId="1DB2D403" w:rsidR="00C725D2" w:rsidRPr="00C725D2" w:rsidRDefault="00C725D2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 general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:</w:t>
            </w:r>
          </w:p>
        </w:tc>
        <w:tc>
          <w:tcPr>
            <w:tcW w:w="6660" w:type="dxa"/>
            <w:shd w:val="clear" w:color="auto" w:fill="auto"/>
          </w:tcPr>
          <w:p w14:paraId="7354FB00" w14:textId="1E4132ED" w:rsidR="00DD7E14" w:rsidRDefault="00DD7E14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</w:p>
          <w:p w14:paraId="464B635F" w14:textId="47394976" w:rsidR="00C725D2" w:rsidRPr="00DD7E14" w:rsidRDefault="00DD7E14" w:rsidP="00490F43">
            <w:pPr>
              <w:rPr>
                <w:rFonts w:ascii="Ubuntu Light" w:eastAsia="Times New Roman" w:hAnsi="Ubuntu Light" w:cs="Calibri"/>
                <w:sz w:val="22"/>
                <w:szCs w:val="22"/>
                <w:lang w:eastAsia="es-MX" w:bidi="ar-SA"/>
              </w:rPr>
            </w:pPr>
            <w:r w:rsidRPr="00DD7E14">
              <w:rPr>
                <w:rFonts w:ascii="Ubuntu Light" w:eastAsia="Times New Roman" w:hAnsi="Ubuntu Light" w:cs="Calibri"/>
                <w:sz w:val="22"/>
                <w:szCs w:val="22"/>
                <w:lang w:eastAsia="es-MX" w:bidi="ar-SA"/>
              </w:rPr>
              <w:t>Construir un prototipo de incubación para la gestación de huevos de aves.</w:t>
            </w:r>
          </w:p>
        </w:tc>
      </w:tr>
      <w:tr w:rsidR="00C725D2" w:rsidRPr="00C725D2" w14:paraId="2B33D067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6AFE44D8" w14:textId="707C3727" w:rsidR="00C725D2" w:rsidRPr="00C725D2" w:rsidRDefault="00C725D2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:</w:t>
            </w:r>
          </w:p>
        </w:tc>
        <w:tc>
          <w:tcPr>
            <w:tcW w:w="6660" w:type="dxa"/>
            <w:shd w:val="clear" w:color="auto" w:fill="auto"/>
          </w:tcPr>
          <w:p w14:paraId="37A40A81" w14:textId="4B127C2B" w:rsidR="00C725D2" w:rsidRPr="00C725D2" w:rsidRDefault="00DD7E14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 w:rsidRPr="00DD7E14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Armar una maqueta que simule el contenedor de incubación de huevos.</w:t>
            </w:r>
          </w:p>
        </w:tc>
      </w:tr>
      <w:tr w:rsidR="00C725D2" w:rsidRPr="00C725D2" w14:paraId="1067AE62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7DCEDB94" w14:textId="77777777" w:rsidR="00C725D2" w:rsidRPr="00C725D2" w:rsidRDefault="00C725D2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03CAA6A5" w14:textId="77DE984D" w:rsidR="00C725D2" w:rsidRPr="00C725D2" w:rsidRDefault="00DD7E14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 w:rsidRPr="00DD7E14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Construir un sistema de incubación para la gestación de huevos de aves.</w:t>
            </w:r>
          </w:p>
        </w:tc>
      </w:tr>
      <w:tr w:rsidR="00C725D2" w:rsidRPr="00C725D2" w14:paraId="71F1F97B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7499A00B" w14:textId="77777777" w:rsidR="00C725D2" w:rsidRPr="00C725D2" w:rsidRDefault="00C725D2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449DB9E9" w14:textId="18CE4E1F" w:rsidR="00C725D2" w:rsidRPr="00C725D2" w:rsidRDefault="00DD7E14" w:rsidP="00DD7E14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 w:rsidRPr="00DD7E14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 xml:space="preserve">Programar el sistema de incubación en código </w:t>
            </w:r>
            <w:proofErr w:type="spellStart"/>
            <w:r w:rsidRPr="00DD7E14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Arduino</w:t>
            </w:r>
            <w:proofErr w:type="spellEnd"/>
            <w:r w:rsidRPr="00DD7E14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 xml:space="preserve"> utilizando las tarjetas </w:t>
            </w:r>
            <w:proofErr w:type="spellStart"/>
            <w:r w:rsidRPr="00DD7E14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Arduino</w:t>
            </w:r>
            <w:proofErr w:type="spellEnd"/>
            <w:r w:rsidRPr="00DD7E14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 xml:space="preserve"> Mega 2560Y las tarjetas FDTI y ESP32-CAM. Así como la acción de los diferentes dispositivos de </w:t>
            </w:r>
            <w:proofErr w:type="gramStart"/>
            <w:r w:rsidRPr="00DD7E14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salida(</w:t>
            </w:r>
            <w:proofErr w:type="spellStart"/>
            <w:proofErr w:type="gramEnd"/>
            <w:r w:rsidRPr="00DD7E14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Leds</w:t>
            </w:r>
            <w:proofErr w:type="spellEnd"/>
            <w:r w:rsidRPr="00DD7E14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, Servomotor, Motor de corriente directa, entre otros)  y entr</w:t>
            </w:r>
            <w:r w:rsidRPr="00DD7E14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a</w:t>
            </w:r>
            <w:r w:rsidRPr="00DD7E14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da(sensor de temperatura DTH11).</w:t>
            </w:r>
          </w:p>
        </w:tc>
      </w:tr>
      <w:tr w:rsidR="00DD7E14" w:rsidRPr="00C725D2" w14:paraId="0371332A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0AE9A439" w14:textId="77777777" w:rsidR="00DD7E14" w:rsidRPr="00C725D2" w:rsidRDefault="00DD7E14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404DCAFD" w14:textId="5C5FBC9E" w:rsidR="00DD7E14" w:rsidRPr="00DD7E14" w:rsidRDefault="00DD7E14" w:rsidP="00DD7E14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 w:rsidRPr="00DD7E14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Programar las interfaces gráficas de entrada, comunicación y pr</w:t>
            </w:r>
            <w:r w:rsidRPr="00DD7E14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e</w:t>
            </w:r>
            <w:r w:rsidRPr="00DD7E14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 xml:space="preserve">sentación de datos mediante </w:t>
            </w:r>
            <w:proofErr w:type="spellStart"/>
            <w:r w:rsidRPr="00DD7E14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flows</w:t>
            </w:r>
            <w:proofErr w:type="spellEnd"/>
            <w:r w:rsidRPr="00DD7E14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 xml:space="preserve"> en </w:t>
            </w:r>
            <w:proofErr w:type="spellStart"/>
            <w:r w:rsidRPr="00DD7E14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node</w:t>
            </w:r>
            <w:proofErr w:type="spellEnd"/>
            <w:r w:rsidRPr="00DD7E14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-red.</w:t>
            </w:r>
          </w:p>
        </w:tc>
      </w:tr>
      <w:tr w:rsidR="00DD7E14" w:rsidRPr="00C725D2" w14:paraId="15EC1668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33726893" w14:textId="77777777" w:rsidR="00DD7E14" w:rsidRPr="00C725D2" w:rsidRDefault="00DD7E14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47229CF4" w14:textId="591AD8F1" w:rsidR="00DD7E14" w:rsidRPr="00DD7E14" w:rsidRDefault="00DD7E14" w:rsidP="00DD7E14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 w:rsidRPr="00DD7E14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Crear y almacenar los datos en un BD(Base de datos)</w:t>
            </w:r>
          </w:p>
        </w:tc>
      </w:tr>
      <w:tr w:rsidR="00C725D2" w:rsidRPr="00C725D2" w14:paraId="0C09BAD7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6AFCDBB7" w14:textId="685CB89E" w:rsidR="00C725D2" w:rsidRPr="00C725D2" w:rsidRDefault="00C725D2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Justificación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:</w:t>
            </w:r>
          </w:p>
        </w:tc>
        <w:tc>
          <w:tcPr>
            <w:tcW w:w="6660" w:type="dxa"/>
            <w:shd w:val="clear" w:color="auto" w:fill="auto"/>
          </w:tcPr>
          <w:p w14:paraId="133ECBBD" w14:textId="3F5D4EA0" w:rsidR="00C725D2" w:rsidRDefault="00DD7E14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 w:rsidRPr="00DD7E14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El período de eclosión de las gallinas dura alrededor de 3 sem</w:t>
            </w:r>
            <w:r w:rsidRPr="00DD7E14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a</w:t>
            </w:r>
            <w:r w:rsidRPr="00DD7E14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 xml:space="preserve">nas y durante este tiempo no ponen otros huevos lo cual genera retraso en la producción de polluelos y genera una alta demanda. </w:t>
            </w:r>
            <w:r w:rsidRPr="00DD7E14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lastRenderedPageBreak/>
              <w:t>La incubadora, por otro lado, ahorra tiempo y dinero, asegurando una producción continua de huevos.</w:t>
            </w:r>
          </w:p>
          <w:p w14:paraId="7E0C55BE" w14:textId="77777777" w:rsidR="00C725D2" w:rsidRDefault="00C725D2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</w:p>
          <w:p w14:paraId="20639F9C" w14:textId="77777777" w:rsidR="00C725D2" w:rsidRDefault="00C725D2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</w:p>
          <w:p w14:paraId="0185FB63" w14:textId="3A426684" w:rsidR="00C725D2" w:rsidRPr="00C725D2" w:rsidRDefault="00C725D2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DD7E14" w:rsidRPr="00C725D2" w14:paraId="66DC608E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6C519495" w14:textId="48238381" w:rsidR="00DD7E14" w:rsidRPr="00C725D2" w:rsidRDefault="00DD7E14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Integrantes del equipo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:</w:t>
            </w:r>
          </w:p>
        </w:tc>
        <w:tc>
          <w:tcPr>
            <w:tcW w:w="6660" w:type="dxa"/>
            <w:shd w:val="clear" w:color="auto" w:fill="auto"/>
          </w:tcPr>
          <w:p w14:paraId="10BE129A" w14:textId="20C2BE15" w:rsidR="00DD7E14" w:rsidRPr="00C725D2" w:rsidRDefault="00DD7E14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proofErr w:type="spellStart"/>
            <w:r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Rochez</w:t>
            </w:r>
            <w:proofErr w:type="spellEnd"/>
            <w:r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 xml:space="preserve"> Salgado Daniel Alejandro</w:t>
            </w:r>
          </w:p>
        </w:tc>
      </w:tr>
      <w:tr w:rsidR="00DD7E14" w:rsidRPr="00C725D2" w14:paraId="3E527BAB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2F7113C9" w14:textId="77777777" w:rsidR="00DD7E14" w:rsidRPr="00C725D2" w:rsidRDefault="00DD7E14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2010C496" w14:textId="54D01218" w:rsidR="00DD7E14" w:rsidRPr="00C725D2" w:rsidRDefault="00DD7E14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Medina Á</w:t>
            </w:r>
            <w:r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ngel Gustavo</w:t>
            </w:r>
          </w:p>
        </w:tc>
      </w:tr>
      <w:tr w:rsidR="00DD7E14" w:rsidRPr="00C725D2" w14:paraId="201D8E72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0381A1BC" w14:textId="5439B5A8" w:rsidR="00DD7E14" w:rsidRPr="00C725D2" w:rsidRDefault="00DD7E14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bookmarkStart w:id="0" w:name="_GoBack"/>
            <w:bookmarkEnd w:id="0"/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Va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l</w:t>
            </w: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idado por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:</w:t>
            </w:r>
          </w:p>
        </w:tc>
        <w:tc>
          <w:tcPr>
            <w:tcW w:w="6660" w:type="dxa"/>
            <w:shd w:val="clear" w:color="auto" w:fill="auto"/>
          </w:tcPr>
          <w:p w14:paraId="1F266C83" w14:textId="11C008AE" w:rsidR="00DD7E14" w:rsidRPr="00C725D2" w:rsidRDefault="00DD7E14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Hugo Vargas</w:t>
            </w:r>
          </w:p>
        </w:tc>
      </w:tr>
      <w:tr w:rsidR="00DD7E14" w:rsidRPr="00C725D2" w14:paraId="79AA61D5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28EE6F60" w14:textId="1578BA3E" w:rsidR="00DD7E14" w:rsidRPr="00C725D2" w:rsidRDefault="00DD7E14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Contenido Temático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:</w:t>
            </w:r>
          </w:p>
        </w:tc>
        <w:tc>
          <w:tcPr>
            <w:tcW w:w="6660" w:type="dxa"/>
            <w:shd w:val="clear" w:color="auto" w:fill="auto"/>
          </w:tcPr>
          <w:p w14:paraId="7513E465" w14:textId="77777777" w:rsidR="00DD7E14" w:rsidRDefault="00DD7E14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 w:rsidRPr="00C725D2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&lt;Temario. Se recomiendan al menos las siguientes unidades&gt;</w:t>
            </w:r>
            <w:r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br/>
            </w:r>
          </w:p>
          <w:p w14:paraId="12F70AFE" w14:textId="77777777" w:rsidR="00DD7E14" w:rsidRDefault="00DD7E14" w:rsidP="00C725D2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Introducción</w:t>
            </w:r>
          </w:p>
          <w:p w14:paraId="21758915" w14:textId="77777777" w:rsidR="00DD7E14" w:rsidRDefault="00DD7E14" w:rsidP="00C725D2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Principio de funcionamiento</w:t>
            </w:r>
          </w:p>
          <w:p w14:paraId="4B703EB9" w14:textId="77777777" w:rsidR="00DD7E14" w:rsidRDefault="00DD7E14" w:rsidP="00C725D2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Material necesario</w:t>
            </w:r>
          </w:p>
          <w:p w14:paraId="66C38EFE" w14:textId="77777777" w:rsidR="00DD7E14" w:rsidRDefault="00DD7E14" w:rsidP="00C725D2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Herramientas computacionales</w:t>
            </w:r>
          </w:p>
          <w:p w14:paraId="5F1D7222" w14:textId="77777777" w:rsidR="00DD7E14" w:rsidRDefault="00DD7E14" w:rsidP="00C725D2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Circuitos</w:t>
            </w:r>
          </w:p>
          <w:p w14:paraId="6A554E2C" w14:textId="77777777" w:rsidR="00DD7E14" w:rsidRDefault="00DD7E14" w:rsidP="00C725D2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Lecturas de sensor</w:t>
            </w:r>
          </w:p>
          <w:p w14:paraId="791550D3" w14:textId="77777777" w:rsidR="00DD7E14" w:rsidRDefault="00DD7E14" w:rsidP="00C725D2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Envío de información</w:t>
            </w:r>
          </w:p>
          <w:p w14:paraId="3AA77626" w14:textId="77777777" w:rsidR="00DD7E14" w:rsidRDefault="00DD7E14" w:rsidP="00C725D2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Recepción de información</w:t>
            </w:r>
          </w:p>
          <w:p w14:paraId="5F06F941" w14:textId="77777777" w:rsidR="00DD7E14" w:rsidRDefault="00DD7E14" w:rsidP="00C725D2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Almacenamiento de información</w:t>
            </w:r>
          </w:p>
          <w:p w14:paraId="39FCBA2E" w14:textId="77777777" w:rsidR="00DD7E14" w:rsidRDefault="00DD7E14" w:rsidP="00C725D2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Panel de control</w:t>
            </w:r>
          </w:p>
          <w:p w14:paraId="331028BE" w14:textId="77777777" w:rsidR="00DD7E14" w:rsidRDefault="00DD7E14" w:rsidP="00C725D2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Automatización</w:t>
            </w:r>
          </w:p>
          <w:p w14:paraId="0320F642" w14:textId="77777777" w:rsidR="00DD7E14" w:rsidRDefault="00DD7E14" w:rsidP="00C725D2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Utilización</w:t>
            </w:r>
          </w:p>
          <w:p w14:paraId="1CF6BAE0" w14:textId="77777777" w:rsidR="00DD7E14" w:rsidRDefault="00DD7E14" w:rsidP="00C725D2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Visualización de datos</w:t>
            </w:r>
          </w:p>
          <w:p w14:paraId="5E33860C" w14:textId="091A0372" w:rsidR="00DD7E14" w:rsidRPr="00C725D2" w:rsidRDefault="00DD7E14" w:rsidP="00C725D2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Instrucciones de uso</w:t>
            </w:r>
          </w:p>
        </w:tc>
      </w:tr>
      <w:tr w:rsidR="00DD7E14" w:rsidRPr="00C725D2" w14:paraId="6A92BD7F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187822AA" w14:textId="538D8FD9" w:rsidR="00DD7E14" w:rsidRPr="00C725D2" w:rsidRDefault="00DD7E14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:</w:t>
            </w:r>
          </w:p>
        </w:tc>
        <w:tc>
          <w:tcPr>
            <w:tcW w:w="6660" w:type="dxa"/>
            <w:shd w:val="clear" w:color="auto" w:fill="auto"/>
          </w:tcPr>
          <w:p w14:paraId="53D69804" w14:textId="6F36365A" w:rsidR="00DD7E14" w:rsidRPr="00C725D2" w:rsidRDefault="00AA5E77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Prototipo de un sistema de incubación de huevos automatizado de control y  monitoreo</w:t>
            </w:r>
          </w:p>
        </w:tc>
      </w:tr>
      <w:tr w:rsidR="00DD7E14" w:rsidRPr="00C725D2" w14:paraId="551E4D56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1A7CAE7F" w14:textId="78D461ED" w:rsidR="00DD7E14" w:rsidRPr="00C725D2" w:rsidRDefault="00DD7E14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Alcances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:</w:t>
            </w:r>
          </w:p>
        </w:tc>
        <w:tc>
          <w:tcPr>
            <w:tcW w:w="6660" w:type="dxa"/>
            <w:shd w:val="clear" w:color="auto" w:fill="auto"/>
          </w:tcPr>
          <w:p w14:paraId="3C3EED31" w14:textId="3ABE72B8" w:rsidR="004C35FD" w:rsidRPr="00C725D2" w:rsidRDefault="00DD7E14" w:rsidP="000E42BF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 xml:space="preserve">Se pretende </w:t>
            </w:r>
            <w:r w:rsidR="004C35FD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 xml:space="preserve">llegar  a generar </w:t>
            </w:r>
            <w:r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un prototipo del sistema de incub</w:t>
            </w:r>
            <w:r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a</w:t>
            </w:r>
            <w:r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ción de aves de granja la cual simule de la mejor manera una i</w:t>
            </w:r>
            <w:r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n</w:t>
            </w:r>
            <w:r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cubación equilibrando la temperatura mediante un aumento o di</w:t>
            </w:r>
            <w:r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s</w:t>
            </w:r>
            <w:r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min</w:t>
            </w:r>
            <w:r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u</w:t>
            </w:r>
            <w:r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ción conti</w:t>
            </w:r>
            <w:r w:rsidR="000E42BF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nua y automatizada para mantener l</w:t>
            </w:r>
            <w:r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a temperatura ideal a la que debe mantene</w:t>
            </w:r>
            <w:r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r</w:t>
            </w:r>
            <w:r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 xml:space="preserve">se el huevo del ave </w:t>
            </w:r>
            <w:r w:rsidR="004C35FD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a incubar.</w:t>
            </w:r>
          </w:p>
        </w:tc>
      </w:tr>
      <w:tr w:rsidR="00DD7E14" w:rsidRPr="00C725D2" w14:paraId="55FC181A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0689C299" w14:textId="06BDC919" w:rsidR="00DD7E14" w:rsidRPr="00C725D2" w:rsidRDefault="00DD7E14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Requisitos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:</w:t>
            </w:r>
          </w:p>
        </w:tc>
        <w:tc>
          <w:tcPr>
            <w:tcW w:w="6660" w:type="dxa"/>
            <w:shd w:val="clear" w:color="auto" w:fill="auto"/>
          </w:tcPr>
          <w:p w14:paraId="6DFB1FB3" w14:textId="6EE167C9" w:rsidR="00DD7E14" w:rsidRPr="00C725D2" w:rsidRDefault="004C35FD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 xml:space="preserve">Conocimiento en electrónica, MQTT para la transmisión de datos, conocimientos en </w:t>
            </w:r>
            <w:proofErr w:type="spellStart"/>
            <w:r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node</w:t>
            </w:r>
            <w:proofErr w:type="spellEnd"/>
            <w:r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 xml:space="preserve">-red. </w:t>
            </w:r>
            <w:proofErr w:type="spellStart"/>
            <w:r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Grafana</w:t>
            </w:r>
            <w:proofErr w:type="spellEnd"/>
            <w:r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 xml:space="preserve"> y base de datos (</w:t>
            </w:r>
            <w:proofErr w:type="spellStart"/>
            <w:r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MySQL</w:t>
            </w:r>
            <w:proofErr w:type="spellEnd"/>
            <w:r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)</w:t>
            </w:r>
          </w:p>
        </w:tc>
      </w:tr>
      <w:tr w:rsidR="00DD7E14" w:rsidRPr="00C725D2" w14:paraId="5E8C97D2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433583DF" w14:textId="39D86B45" w:rsidR="00DD7E14" w:rsidRPr="00C725D2" w:rsidRDefault="00DD7E14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Software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:</w:t>
            </w:r>
          </w:p>
        </w:tc>
        <w:tc>
          <w:tcPr>
            <w:tcW w:w="6660" w:type="dxa"/>
            <w:shd w:val="clear" w:color="auto" w:fill="auto"/>
          </w:tcPr>
          <w:p w14:paraId="2DE9C5B3" w14:textId="77777777" w:rsidR="006C5A38" w:rsidRPr="006C5A38" w:rsidRDefault="006C5A38" w:rsidP="006C5A38">
            <w:pPr>
              <w:numPr>
                <w:ilvl w:val="0"/>
                <w:numId w:val="8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</w:pPr>
            <w:r w:rsidRPr="006C5A38"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  <w:t>Conexión a internet.</w:t>
            </w:r>
          </w:p>
          <w:p w14:paraId="7C523E3D" w14:textId="77777777" w:rsidR="006C5A38" w:rsidRPr="006C5A38" w:rsidRDefault="006C5A38" w:rsidP="006C5A38">
            <w:pPr>
              <w:numPr>
                <w:ilvl w:val="0"/>
                <w:numId w:val="8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</w:pPr>
            <w:r w:rsidRPr="006C5A38"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  <w:t>Ubuntu 20.04.</w:t>
            </w:r>
          </w:p>
          <w:p w14:paraId="7A2A9EAC" w14:textId="77777777" w:rsidR="006C5A38" w:rsidRPr="006C5A38" w:rsidRDefault="006C5A38" w:rsidP="006C5A38">
            <w:pPr>
              <w:numPr>
                <w:ilvl w:val="0"/>
                <w:numId w:val="8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</w:pPr>
            <w:r w:rsidRPr="006C5A38"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  <w:t xml:space="preserve">IDE </w:t>
            </w:r>
            <w:proofErr w:type="spellStart"/>
            <w:r w:rsidRPr="006C5A38"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  <w:t>Arduino</w:t>
            </w:r>
            <w:proofErr w:type="spellEnd"/>
            <w:r w:rsidRPr="006C5A38"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  <w:t>.</w:t>
            </w:r>
          </w:p>
          <w:p w14:paraId="501617B5" w14:textId="77777777" w:rsidR="006C5A38" w:rsidRPr="006C5A38" w:rsidRDefault="006C5A38" w:rsidP="006C5A38">
            <w:pPr>
              <w:numPr>
                <w:ilvl w:val="0"/>
                <w:numId w:val="8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</w:pPr>
            <w:r w:rsidRPr="006C5A38"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  <w:t>Protocolo MQTT.</w:t>
            </w:r>
          </w:p>
          <w:p w14:paraId="7A9851E4" w14:textId="77777777" w:rsidR="006C5A38" w:rsidRPr="006C5A38" w:rsidRDefault="006C5A38" w:rsidP="006C5A38">
            <w:pPr>
              <w:numPr>
                <w:ilvl w:val="0"/>
                <w:numId w:val="8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</w:pPr>
            <w:proofErr w:type="spellStart"/>
            <w:r w:rsidRPr="006C5A38"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  <w:t>Grafana</w:t>
            </w:r>
            <w:proofErr w:type="spellEnd"/>
            <w:r w:rsidRPr="006C5A38"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  <w:t>.</w:t>
            </w:r>
          </w:p>
          <w:p w14:paraId="7710E776" w14:textId="11223A75" w:rsidR="00DD7E14" w:rsidRPr="006C5A38" w:rsidRDefault="006C5A38" w:rsidP="00C725D2">
            <w:pPr>
              <w:numPr>
                <w:ilvl w:val="0"/>
                <w:numId w:val="8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</w:pPr>
            <w:proofErr w:type="spellStart"/>
            <w:r w:rsidRPr="006C5A38"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  <w:t>Node</w:t>
            </w:r>
            <w:proofErr w:type="spellEnd"/>
            <w:r w:rsidRPr="006C5A38"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  <w:t>-RED</w:t>
            </w:r>
          </w:p>
        </w:tc>
      </w:tr>
      <w:tr w:rsidR="00DD7E14" w:rsidRPr="00C725D2" w14:paraId="677551C2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52A93A2A" w14:textId="3E980FD5" w:rsidR="00DD7E14" w:rsidRPr="00C725D2" w:rsidRDefault="00DD7E14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Hardware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:</w:t>
            </w:r>
          </w:p>
        </w:tc>
        <w:tc>
          <w:tcPr>
            <w:tcW w:w="6660" w:type="dxa"/>
            <w:shd w:val="clear" w:color="auto" w:fill="auto"/>
          </w:tcPr>
          <w:p w14:paraId="5EAB37F3" w14:textId="77777777" w:rsidR="00736CFC" w:rsidRPr="00736CFC" w:rsidRDefault="00736CFC" w:rsidP="00736CFC">
            <w:pPr>
              <w:numPr>
                <w:ilvl w:val="0"/>
                <w:numId w:val="9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</w:pPr>
            <w:proofErr w:type="spellStart"/>
            <w:r w:rsidRPr="00736CFC"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  <w:t>Protoboard</w:t>
            </w:r>
            <w:proofErr w:type="spellEnd"/>
            <w:r w:rsidRPr="00736CFC"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  <w:t>.</w:t>
            </w:r>
          </w:p>
          <w:p w14:paraId="698E4A5A" w14:textId="77777777" w:rsidR="00736CFC" w:rsidRPr="00736CFC" w:rsidRDefault="00736CFC" w:rsidP="00736CFC">
            <w:pPr>
              <w:numPr>
                <w:ilvl w:val="0"/>
                <w:numId w:val="9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</w:pPr>
            <w:r w:rsidRPr="00736CFC"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  <w:t>Cable USB a Mini USB B.</w:t>
            </w:r>
          </w:p>
          <w:p w14:paraId="12C7602D" w14:textId="77777777" w:rsidR="00736CFC" w:rsidRPr="00736CFC" w:rsidRDefault="00736CFC" w:rsidP="00736CFC">
            <w:pPr>
              <w:numPr>
                <w:ilvl w:val="0"/>
                <w:numId w:val="9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</w:pPr>
            <w:r w:rsidRPr="00736CFC"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  <w:t>Cables Jumper.</w:t>
            </w:r>
          </w:p>
          <w:p w14:paraId="05C14D08" w14:textId="77777777" w:rsidR="00736CFC" w:rsidRPr="00736CFC" w:rsidRDefault="00736CFC" w:rsidP="00736CFC">
            <w:pPr>
              <w:numPr>
                <w:ilvl w:val="0"/>
                <w:numId w:val="9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</w:pPr>
            <w:proofErr w:type="spellStart"/>
            <w:r w:rsidRPr="00736CFC"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  <w:t>Modulo</w:t>
            </w:r>
            <w:proofErr w:type="spellEnd"/>
            <w:r w:rsidRPr="00736CFC"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  <w:t xml:space="preserve"> ESP32CAM.</w:t>
            </w:r>
          </w:p>
          <w:p w14:paraId="63B4E599" w14:textId="77777777" w:rsidR="00736CFC" w:rsidRPr="00736CFC" w:rsidRDefault="00736CFC" w:rsidP="00736CFC">
            <w:pPr>
              <w:numPr>
                <w:ilvl w:val="0"/>
                <w:numId w:val="9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</w:pPr>
            <w:proofErr w:type="spellStart"/>
            <w:r w:rsidRPr="00736CFC"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  <w:t>Leds</w:t>
            </w:r>
            <w:proofErr w:type="spellEnd"/>
            <w:r w:rsidRPr="00736CFC"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  <w:t>.</w:t>
            </w:r>
          </w:p>
          <w:p w14:paraId="2DD9198A" w14:textId="77777777" w:rsidR="00736CFC" w:rsidRDefault="00736CFC" w:rsidP="00736CFC">
            <w:pPr>
              <w:numPr>
                <w:ilvl w:val="0"/>
                <w:numId w:val="9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</w:pPr>
            <w:r w:rsidRPr="00736CFC"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  <w:t>Programador FTDI convertidor TTL-USB.</w:t>
            </w:r>
          </w:p>
          <w:p w14:paraId="11953B8E" w14:textId="1E1D30D4" w:rsidR="00736CFC" w:rsidRPr="00736CFC" w:rsidRDefault="00736CFC" w:rsidP="00736CFC">
            <w:pPr>
              <w:numPr>
                <w:ilvl w:val="0"/>
                <w:numId w:val="9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  <w:t xml:space="preserve"> Mega 2060</w:t>
            </w:r>
          </w:p>
          <w:p w14:paraId="7CB59FBE" w14:textId="77777777" w:rsidR="00736CFC" w:rsidRPr="00736CFC" w:rsidRDefault="00736CFC" w:rsidP="00736CFC">
            <w:pPr>
              <w:numPr>
                <w:ilvl w:val="0"/>
                <w:numId w:val="9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</w:pPr>
            <w:r w:rsidRPr="00736CFC"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  <w:t>Servo Motor.</w:t>
            </w:r>
          </w:p>
          <w:p w14:paraId="5EBE2958" w14:textId="77777777" w:rsidR="00736CFC" w:rsidRPr="00736CFC" w:rsidRDefault="00736CFC" w:rsidP="00736CFC">
            <w:pPr>
              <w:numPr>
                <w:ilvl w:val="0"/>
                <w:numId w:val="9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</w:pPr>
            <w:r w:rsidRPr="00736CFC"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  <w:t>Sensor de temperatura y humedad DHT11.</w:t>
            </w:r>
          </w:p>
          <w:p w14:paraId="4044EF68" w14:textId="77777777" w:rsidR="00736CFC" w:rsidRPr="00736CFC" w:rsidRDefault="00736CFC" w:rsidP="00736CFC">
            <w:pPr>
              <w:numPr>
                <w:ilvl w:val="0"/>
                <w:numId w:val="9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</w:pPr>
            <w:r w:rsidRPr="00736CFC"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  <w:t>Resistencias.</w:t>
            </w:r>
          </w:p>
          <w:p w14:paraId="41294628" w14:textId="5CC1CAFD" w:rsidR="00DD7E14" w:rsidRPr="00736CFC" w:rsidRDefault="00736CFC" w:rsidP="00C725D2">
            <w:pPr>
              <w:numPr>
                <w:ilvl w:val="0"/>
                <w:numId w:val="9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</w:pPr>
            <w:r w:rsidRPr="00736CFC"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  <w:t>Mini ventilador a 3</w:t>
            </w:r>
            <w:r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  <w:t xml:space="preserve">-6 </w:t>
            </w:r>
            <w:r w:rsidRPr="00736CFC">
              <w:rPr>
                <w:rFonts w:ascii="Times New Roman" w:eastAsia="Times New Roman" w:hAnsi="Times New Roman" w:cs="Times New Roman"/>
                <w:kern w:val="0"/>
                <w:lang w:eastAsia="es-MX" w:bidi="ar-SA"/>
              </w:rPr>
              <w:t>V</w:t>
            </w:r>
          </w:p>
        </w:tc>
      </w:tr>
    </w:tbl>
    <w:p w14:paraId="7E2E83FB" w14:textId="77777777" w:rsidR="00363F7D" w:rsidRPr="00363F7D" w:rsidRDefault="00363F7D" w:rsidP="00465102">
      <w:pPr>
        <w:pStyle w:val="Textbody"/>
      </w:pPr>
    </w:p>
    <w:sectPr w:rsidR="00363F7D" w:rsidRPr="00363F7D">
      <w:headerReference w:type="default" r:id="rId8"/>
      <w:footerReference w:type="default" r:id="rId9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BC80B8" w14:textId="77777777" w:rsidR="00DF6CCD" w:rsidRDefault="00DF6CCD">
      <w:r>
        <w:separator/>
      </w:r>
    </w:p>
  </w:endnote>
  <w:endnote w:type="continuationSeparator" w:id="0">
    <w:p w14:paraId="76CBAB4F" w14:textId="77777777" w:rsidR="00DF6CCD" w:rsidRDefault="00DF6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Arial"/>
    <w:charset w:val="00"/>
    <w:family w:val="swiss"/>
    <w:pitch w:val="variable"/>
    <w:sig w:usb0="00000001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StarSymbol">
    <w:charset w:val="00"/>
    <w:family w:val="auto"/>
    <w:pitch w:val="default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3B67B6" w14:textId="77777777" w:rsidR="001A42EB" w:rsidRDefault="00DF6CCD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E915EC">
      <w:rPr>
        <w:rFonts w:ascii="MicrogrammaDMedExt" w:hAnsi="MicrogrammaDMedExt"/>
        <w:noProof/>
        <w:color w:val="333333"/>
        <w:spacing w:val="12"/>
        <w:sz w:val="14"/>
        <w:szCs w:val="14"/>
      </w:rPr>
      <w:t>1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E915EC">
      <w:rPr>
        <w:rFonts w:ascii="MicrogrammaDMedExt" w:hAnsi="MicrogrammaDMedExt"/>
        <w:noProof/>
        <w:color w:val="333333"/>
        <w:spacing w:val="12"/>
        <w:sz w:val="14"/>
        <w:szCs w:val="14"/>
      </w:rPr>
      <w:t>4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  <w:lang w:eastAsia="es-MX" w:bidi="ar-SA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DF6CCD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F410C" w14:textId="77777777" w:rsidR="00DF6CCD" w:rsidRDefault="00DF6CCD">
      <w:r>
        <w:rPr>
          <w:color w:val="000000"/>
        </w:rPr>
        <w:separator/>
      </w:r>
    </w:p>
  </w:footnote>
  <w:footnote w:type="continuationSeparator" w:id="0">
    <w:p w14:paraId="4DA36371" w14:textId="77777777" w:rsidR="00DF6CCD" w:rsidRDefault="00DF6C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  <w:lang w:eastAsia="es-MX" w:bidi="ar-SA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DF6CCD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D566D"/>
    <w:multiLevelType w:val="hybridMultilevel"/>
    <w:tmpl w:val="DAE4EA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3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30334F1D"/>
    <w:multiLevelType w:val="multilevel"/>
    <w:tmpl w:val="BAD2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D671F6"/>
    <w:multiLevelType w:val="multilevel"/>
    <w:tmpl w:val="86B4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7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8A2A26"/>
    <w:multiLevelType w:val="hybridMultilevel"/>
    <w:tmpl w:val="47AC19DA"/>
    <w:lvl w:ilvl="0" w:tplc="A23AF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571"/>
    <w:rsid w:val="00010FFA"/>
    <w:rsid w:val="00067DBB"/>
    <w:rsid w:val="000A7946"/>
    <w:rsid w:val="000E42BF"/>
    <w:rsid w:val="00146A7F"/>
    <w:rsid w:val="0017295B"/>
    <w:rsid w:val="001C31BC"/>
    <w:rsid w:val="00203E6B"/>
    <w:rsid w:val="002D10CB"/>
    <w:rsid w:val="003020D3"/>
    <w:rsid w:val="003023D4"/>
    <w:rsid w:val="00351B12"/>
    <w:rsid w:val="003541C9"/>
    <w:rsid w:val="00363F7D"/>
    <w:rsid w:val="003675F8"/>
    <w:rsid w:val="003A0F2F"/>
    <w:rsid w:val="00436B6D"/>
    <w:rsid w:val="00465102"/>
    <w:rsid w:val="00487DB7"/>
    <w:rsid w:val="00490F43"/>
    <w:rsid w:val="00493924"/>
    <w:rsid w:val="004C35FD"/>
    <w:rsid w:val="00527194"/>
    <w:rsid w:val="00533D6F"/>
    <w:rsid w:val="0054609E"/>
    <w:rsid w:val="00556964"/>
    <w:rsid w:val="005B1859"/>
    <w:rsid w:val="005E5B23"/>
    <w:rsid w:val="006403D8"/>
    <w:rsid w:val="006700BF"/>
    <w:rsid w:val="00692571"/>
    <w:rsid w:val="006C5A38"/>
    <w:rsid w:val="006F20A6"/>
    <w:rsid w:val="00713DB2"/>
    <w:rsid w:val="00736CFC"/>
    <w:rsid w:val="007961DE"/>
    <w:rsid w:val="00797245"/>
    <w:rsid w:val="007D1B38"/>
    <w:rsid w:val="007D6EBA"/>
    <w:rsid w:val="00837879"/>
    <w:rsid w:val="00837AD6"/>
    <w:rsid w:val="008454FB"/>
    <w:rsid w:val="008566EA"/>
    <w:rsid w:val="00856ACB"/>
    <w:rsid w:val="00864F9F"/>
    <w:rsid w:val="00872A0E"/>
    <w:rsid w:val="00975786"/>
    <w:rsid w:val="009A7423"/>
    <w:rsid w:val="009E6F60"/>
    <w:rsid w:val="00A02FEC"/>
    <w:rsid w:val="00A24F73"/>
    <w:rsid w:val="00A91B34"/>
    <w:rsid w:val="00AA5E77"/>
    <w:rsid w:val="00B728A3"/>
    <w:rsid w:val="00B73596"/>
    <w:rsid w:val="00B77D5D"/>
    <w:rsid w:val="00BB72BB"/>
    <w:rsid w:val="00BC5892"/>
    <w:rsid w:val="00BF0623"/>
    <w:rsid w:val="00C31ED0"/>
    <w:rsid w:val="00C657C4"/>
    <w:rsid w:val="00C725D2"/>
    <w:rsid w:val="00C8610F"/>
    <w:rsid w:val="00C94D1A"/>
    <w:rsid w:val="00D51678"/>
    <w:rsid w:val="00DD7E14"/>
    <w:rsid w:val="00DF6CCD"/>
    <w:rsid w:val="00E025E0"/>
    <w:rsid w:val="00E133AB"/>
    <w:rsid w:val="00E32F3A"/>
    <w:rsid w:val="00E50BDA"/>
    <w:rsid w:val="00E510AE"/>
    <w:rsid w:val="00E915EC"/>
    <w:rsid w:val="00EC246C"/>
    <w:rsid w:val="00EC5DEC"/>
    <w:rsid w:val="00ED0327"/>
    <w:rsid w:val="00FE1475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Epgrafe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uiPriority w:val="34"/>
    <w:qFormat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Epgrafe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uiPriority w:val="34"/>
    <w:qFormat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642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31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288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34</TotalTime>
  <Pages>4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Gustavo</cp:lastModifiedBy>
  <cp:revision>13</cp:revision>
  <dcterms:created xsi:type="dcterms:W3CDTF">2023-06-12T06:06:00Z</dcterms:created>
  <dcterms:modified xsi:type="dcterms:W3CDTF">2023-06-12T06:39:00Z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